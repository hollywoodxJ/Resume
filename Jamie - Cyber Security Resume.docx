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0B486905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35B9FCF7" w14:textId="2F0A5FFA" w:rsidR="007A0F44" w:rsidRPr="00565B06" w:rsidRDefault="005877EE" w:rsidP="00174A87">
            <w:pPr>
              <w:pStyle w:val="Title"/>
            </w:pPr>
            <w:r>
              <w:t>Jamie</w:t>
            </w:r>
          </w:p>
          <w:p w14:paraId="3B2A4E39" w14:textId="0E6F2766" w:rsidR="007A0F44" w:rsidRPr="00565B06" w:rsidRDefault="005877EE" w:rsidP="00174A87">
            <w:pPr>
              <w:pStyle w:val="Subtitle"/>
            </w:pPr>
            <w:r>
              <w:t>Chau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6107A6EA" w14:textId="4CE4BA30" w:rsidR="007A0F44" w:rsidRDefault="007A0F44" w:rsidP="00174A87">
            <w:pPr>
              <w:pStyle w:val="ContactInfo"/>
            </w:pPr>
            <w:r>
              <w:t xml:space="preserve">  </w:t>
            </w:r>
          </w:p>
          <w:p w14:paraId="7D9B4069" w14:textId="1F403135" w:rsidR="007A0F44" w:rsidRDefault="00326EE0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A96679165D7413AA1906F40FB4244D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5877EE">
                  <w:t>647-631-1686</w:t>
                </w:r>
              </w:sdtContent>
            </w:sdt>
            <w:r w:rsidR="007A0F44">
              <w:t xml:space="preserve">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11ABF70" wp14:editId="2A2F2ED0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D3FBD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8030171" w14:textId="3DB405F4" w:rsidR="007A0F44" w:rsidRDefault="00326EE0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ECDBCC61EDDC43A689DA6A6B2C39001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5877EE">
                  <w:t>J.Chau905@gmail.com</w:t>
                </w:r>
              </w:sdtContent>
            </w:sdt>
            <w:r w:rsidR="007A0F44">
              <w:t xml:space="preserve">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6F23B69B" wp14:editId="4821385E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1DB8B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365B2B49" w14:textId="7B961128" w:rsidR="007A0F44" w:rsidRDefault="00326EE0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5426BB66D967406EB5DC2ED689AE2F2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5877EE">
                  <w:t>www.linkedin.com/in/jamiechau905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D7C42E5" wp14:editId="631F0F60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B206E7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62986430" w14:textId="742AD117" w:rsidR="007A0F44" w:rsidRPr="00565B06" w:rsidRDefault="007A0F44" w:rsidP="00174A87">
            <w:pPr>
              <w:pStyle w:val="ContactInfo"/>
            </w:pPr>
            <w: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214C4A6C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73F1A7A6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728AA28" wp14:editId="7E14A0A9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01BB3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8B98C69" w14:textId="77777777" w:rsidR="000E24AC" w:rsidRPr="00565B06" w:rsidRDefault="00326EE0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3B045188B39245D2B00A52806F27D4F9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06CFE682" w14:textId="25064A10" w:rsidR="00A77B4D" w:rsidRPr="00565B06" w:rsidRDefault="000B217D" w:rsidP="007850D1">
      <w:r w:rsidRPr="004E49F4">
        <w:t xml:space="preserve">Motivated </w:t>
      </w:r>
      <w:r>
        <w:t xml:space="preserve">individual with </w:t>
      </w:r>
      <w:r w:rsidR="008F58BD">
        <w:t xml:space="preserve">knowledgeable skills in Cyber Security. Strong desire to grow technical skills, and ability to learn new technology swiftly.  </w:t>
      </w:r>
      <w:r w:rsidR="00E42985">
        <w:t xml:space="preserve">Interested in the position as a Junior Security Analyst/Junior </w:t>
      </w:r>
      <w:r w:rsidR="006B3343">
        <w:t>Pen tester</w:t>
      </w:r>
      <w:r w:rsidR="00E42985">
        <w:t xml:space="preserve"> to help optimize company’s system architecture.  Offering a certification in Cybersecurity in an intensive </w:t>
      </w:r>
      <w:proofErr w:type="gramStart"/>
      <w:r w:rsidR="00E42985">
        <w:t>24 week</w:t>
      </w:r>
      <w:proofErr w:type="gramEnd"/>
      <w:r w:rsidR="00E42985">
        <w:t xml:space="preserve"> program.  Currently studying for CompTIA Security+ Exam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435D8E9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0CAB176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8647551" wp14:editId="40F5A36E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D7571F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B06EA77" w14:textId="77777777" w:rsidR="00A77B4D" w:rsidRPr="00565B06" w:rsidRDefault="00326EE0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5E538FEFEDFF4ADE9A9A7311ECE681A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7348CB3" w14:textId="05B1DEFA" w:rsidR="007C0E0E" w:rsidRPr="00565B06" w:rsidRDefault="005877EE" w:rsidP="00B47E1E">
      <w:pPr>
        <w:pStyle w:val="Heading2"/>
      </w:pPr>
      <w:r>
        <w:t>Cyber Security</w:t>
      </w:r>
      <w:r w:rsidR="007C0E0E" w:rsidRPr="00565B06">
        <w:t xml:space="preserve"> </w:t>
      </w:r>
      <w:r>
        <w:t>Bootcamp</w:t>
      </w:r>
      <w:r w:rsidR="007C0E0E" w:rsidRPr="00565B06">
        <w:t xml:space="preserve">| </w:t>
      </w:r>
      <w:r>
        <w:rPr>
          <w:rStyle w:val="Emphasis"/>
        </w:rPr>
        <w:t>University of Toronto</w:t>
      </w:r>
    </w:p>
    <w:p w14:paraId="3606984D" w14:textId="631F7AF0" w:rsidR="007C0E0E" w:rsidRPr="00565B06" w:rsidRDefault="005877EE" w:rsidP="004F199F">
      <w:pPr>
        <w:pStyle w:val="Heading3"/>
      </w:pPr>
      <w:r>
        <w:t>June 2021</w:t>
      </w:r>
      <w:r w:rsidR="007C0E0E" w:rsidRPr="00565B06">
        <w:t xml:space="preserve"> – </w:t>
      </w:r>
      <w:r>
        <w:t>December 2021</w:t>
      </w:r>
    </w:p>
    <w:p w14:paraId="360DA3C1" w14:textId="65DC976E" w:rsidR="000E24AC" w:rsidRPr="00565B06" w:rsidRDefault="005877EE" w:rsidP="007850D1">
      <w:r w:rsidRPr="003C1A04">
        <w:rPr>
          <w:b/>
          <w:bCs/>
        </w:rPr>
        <w:t>Certification in Cyber Security</w:t>
      </w:r>
      <w:r w:rsidR="003C1A04">
        <w:br/>
        <w:t>Currently Studying for CompTIA Security +</w:t>
      </w:r>
    </w:p>
    <w:p w14:paraId="444FFE87" w14:textId="07E304C0" w:rsidR="007C0E0E" w:rsidRPr="00565B06" w:rsidRDefault="005877EE" w:rsidP="00B47E1E">
      <w:pPr>
        <w:pStyle w:val="Heading2"/>
      </w:pPr>
      <w:r>
        <w:t>Business Administration</w:t>
      </w:r>
      <w:r w:rsidR="007C0E0E" w:rsidRPr="00565B06">
        <w:t xml:space="preserve"> | </w:t>
      </w:r>
      <w:r>
        <w:rPr>
          <w:rStyle w:val="Emphasis"/>
        </w:rPr>
        <w:t>Humber College</w:t>
      </w:r>
    </w:p>
    <w:p w14:paraId="4BE44B99" w14:textId="09CA84A1" w:rsidR="007C0E0E" w:rsidRPr="00565B06" w:rsidRDefault="005877EE" w:rsidP="004F199F">
      <w:pPr>
        <w:pStyle w:val="Heading3"/>
      </w:pPr>
      <w:r>
        <w:t>2011</w:t>
      </w:r>
      <w:r w:rsidR="007C0E0E" w:rsidRPr="00565B06">
        <w:t xml:space="preserve"> – </w:t>
      </w:r>
      <w:r>
        <w:t>2013</w:t>
      </w:r>
    </w:p>
    <w:p w14:paraId="1034FC29" w14:textId="23515A6C" w:rsidR="007C0E0E" w:rsidRPr="003C1A04" w:rsidRDefault="005877EE" w:rsidP="007C0E0E">
      <w:pPr>
        <w:rPr>
          <w:b/>
          <w:bCs/>
        </w:rPr>
      </w:pPr>
      <w:r w:rsidRPr="003C1A04">
        <w:rPr>
          <w:b/>
          <w:bCs/>
        </w:rPr>
        <w:t>Diploma in Business Administration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2B67CFEF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BBA609F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A8B884E" wp14:editId="45F8EDE7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940D86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819A8A7" w14:textId="77777777" w:rsidR="005E088C" w:rsidRPr="00565B06" w:rsidRDefault="00326EE0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BCA53EF98730436490117A62F5729697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48A0BF51" w14:textId="3DE5A0A7" w:rsidR="005E088C" w:rsidRPr="00565B06" w:rsidRDefault="005877EE" w:rsidP="00B47E1E">
      <w:pPr>
        <w:pStyle w:val="Heading2"/>
      </w:pPr>
      <w:r>
        <w:t>Duty Manager</w:t>
      </w:r>
      <w:r w:rsidR="005E088C" w:rsidRPr="00565B06">
        <w:t xml:space="preserve"> | </w:t>
      </w:r>
      <w:r>
        <w:t>Park N’ Fly</w:t>
      </w:r>
    </w:p>
    <w:p w14:paraId="59D868CE" w14:textId="0F85FCDD" w:rsidR="005E088C" w:rsidRPr="00565B06" w:rsidRDefault="005877EE" w:rsidP="004F199F">
      <w:pPr>
        <w:pStyle w:val="Heading3"/>
      </w:pPr>
      <w:r>
        <w:t>August 2013</w:t>
      </w:r>
      <w:r w:rsidR="005E088C" w:rsidRPr="00565B06">
        <w:t xml:space="preserve"> – </w:t>
      </w:r>
      <w:r w:rsidR="006B3343">
        <w:t>August 2021</w:t>
      </w:r>
    </w:p>
    <w:p w14:paraId="5E3993A1" w14:textId="64A29E4A" w:rsidR="005E088C" w:rsidRDefault="0043445A" w:rsidP="000B217D">
      <w:pPr>
        <w:pStyle w:val="ListParagraph"/>
        <w:numPr>
          <w:ilvl w:val="0"/>
          <w:numId w:val="16"/>
        </w:numPr>
      </w:pPr>
      <w:r>
        <w:t>Manage a shift of 80 employees per day in different positions</w:t>
      </w:r>
    </w:p>
    <w:p w14:paraId="4D9F71FF" w14:textId="0CEC8CB1" w:rsidR="000B217D" w:rsidRDefault="000B217D" w:rsidP="000B217D">
      <w:pPr>
        <w:pStyle w:val="ListParagraph"/>
        <w:numPr>
          <w:ilvl w:val="0"/>
          <w:numId w:val="16"/>
        </w:numPr>
      </w:pPr>
      <w:r>
        <w:t>Document, investigate and resolve customer service issues</w:t>
      </w:r>
    </w:p>
    <w:p w14:paraId="69DE1A1F" w14:textId="56FDEA6D" w:rsidR="000B217D" w:rsidRDefault="000B217D" w:rsidP="000B217D">
      <w:pPr>
        <w:pStyle w:val="ListParagraph"/>
        <w:numPr>
          <w:ilvl w:val="0"/>
          <w:numId w:val="16"/>
        </w:numPr>
      </w:pPr>
      <w:r>
        <w:t>Recruit, hire and train staff</w:t>
      </w:r>
    </w:p>
    <w:p w14:paraId="47F2F72D" w14:textId="7C273E39" w:rsidR="000B217D" w:rsidRPr="00565B06" w:rsidRDefault="000B217D" w:rsidP="00E42985">
      <w:pPr>
        <w:pStyle w:val="ListParagraph"/>
        <w:numPr>
          <w:ilvl w:val="0"/>
          <w:numId w:val="16"/>
        </w:numPr>
      </w:pPr>
      <w:r>
        <w:t>Create daily plans for the operation of the business and delegate tasks to supervisors to complete daily goals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7160103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120CF4A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9CBA163" wp14:editId="13FB5771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852A5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2BD407F" w14:textId="1C6734A6" w:rsidR="00143224" w:rsidRPr="00565B06" w:rsidRDefault="003C1A04" w:rsidP="00AD6216">
            <w:pPr>
              <w:pStyle w:val="Heading1"/>
              <w:outlineLvl w:val="0"/>
            </w:pPr>
            <w:r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4D1E6C6C" w14:textId="77777777" w:rsidTr="00565B06">
        <w:tc>
          <w:tcPr>
            <w:tcW w:w="4320" w:type="dxa"/>
          </w:tcPr>
          <w:p w14:paraId="0D5B0425" w14:textId="11EC0436" w:rsidR="00143224" w:rsidRPr="00565B06" w:rsidRDefault="003C1A04" w:rsidP="00565B06">
            <w:pPr>
              <w:pStyle w:val="ListBullet"/>
              <w:spacing w:after="80"/>
            </w:pPr>
            <w:r>
              <w:t>Leadership &amp; Teamwork</w:t>
            </w:r>
          </w:p>
          <w:p w14:paraId="1EC950F6" w14:textId="77777777" w:rsidR="00316CE4" w:rsidRDefault="003C1A04" w:rsidP="00316CE4">
            <w:pPr>
              <w:pStyle w:val="ListBullet"/>
              <w:spacing w:after="80"/>
            </w:pPr>
            <w:r>
              <w:t>Communication</w:t>
            </w:r>
          </w:p>
          <w:p w14:paraId="77BAC426" w14:textId="6C8C2F01" w:rsidR="003C1A04" w:rsidRPr="00565B06" w:rsidRDefault="003C1A04" w:rsidP="00316CE4">
            <w:pPr>
              <w:pStyle w:val="ListBullet"/>
              <w:spacing w:after="80"/>
            </w:pPr>
            <w:r>
              <w:t>Troubleshooting</w:t>
            </w:r>
          </w:p>
        </w:tc>
        <w:tc>
          <w:tcPr>
            <w:tcW w:w="4320" w:type="dxa"/>
            <w:tcMar>
              <w:left w:w="576" w:type="dxa"/>
            </w:tcMar>
          </w:tcPr>
          <w:p w14:paraId="5303D54C" w14:textId="5810800E" w:rsidR="00143224" w:rsidRPr="00565B06" w:rsidRDefault="003C1A04" w:rsidP="00565B06">
            <w:pPr>
              <w:pStyle w:val="ListBullet"/>
              <w:spacing w:after="80"/>
            </w:pPr>
            <w:r>
              <w:t>Tech Savvy</w:t>
            </w:r>
          </w:p>
          <w:p w14:paraId="551AA93D" w14:textId="036BE9E8" w:rsidR="00F904FC" w:rsidRPr="00565B06" w:rsidRDefault="003C1A04" w:rsidP="00565B06">
            <w:pPr>
              <w:pStyle w:val="ListBullet"/>
              <w:spacing w:after="80"/>
            </w:pPr>
            <w:r>
              <w:t>Self-Motivated &amp; Quick learner</w:t>
            </w:r>
          </w:p>
          <w:p w14:paraId="7ADB60D3" w14:textId="746AEBE3" w:rsidR="00F904FC" w:rsidRPr="00565B06" w:rsidRDefault="003C1A04" w:rsidP="00565B06">
            <w:pPr>
              <w:pStyle w:val="ListBullet"/>
              <w:spacing w:after="80"/>
            </w:pPr>
            <w:r>
              <w:t>Problem Solving &amp; Multi-Tasking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405325E3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2332491F" w14:textId="2B634FD0" w:rsidR="00AC7C34" w:rsidRPr="00565B06" w:rsidRDefault="003C1A04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BF9B2B6" wp14:editId="5549A2EB">
                      <wp:extent cx="274320" cy="274320"/>
                      <wp:effectExtent l="0" t="0" r="0" b="0"/>
                      <wp:docPr id="2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B5FC7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B2BF497" w14:textId="2153D6FE" w:rsidR="00AC7C34" w:rsidRPr="00565B06" w:rsidRDefault="003C1A04" w:rsidP="00AD6216">
            <w:pPr>
              <w:pStyle w:val="Heading1"/>
              <w:outlineLvl w:val="0"/>
            </w:pPr>
            <w:r>
              <w:t>Technical Skills</w:t>
            </w:r>
          </w:p>
        </w:tc>
      </w:tr>
    </w:tbl>
    <w:p w14:paraId="686464BB" w14:textId="7EDD7B81" w:rsidR="00A97BEF" w:rsidRDefault="00A97BEF" w:rsidP="00316CE4">
      <w:r>
        <w:t xml:space="preserve">Languages: </w:t>
      </w:r>
      <w:proofErr w:type="spellStart"/>
      <w:r>
        <w:t>Powershell</w:t>
      </w:r>
      <w:proofErr w:type="spellEnd"/>
      <w:r>
        <w:t xml:space="preserve"> &amp; Bash Scripting – Currently studying Python</w:t>
      </w:r>
    </w:p>
    <w:p w14:paraId="11D7FCCD" w14:textId="463B3614" w:rsidR="00A97BEF" w:rsidRDefault="00A97BEF" w:rsidP="00316CE4">
      <w:r>
        <w:t>Operating Systems: Linux &amp; Windows</w:t>
      </w:r>
    </w:p>
    <w:p w14:paraId="163F737F" w14:textId="4D06386F" w:rsidR="00A97BEF" w:rsidRPr="00565B06" w:rsidRDefault="0043445A" w:rsidP="00316CE4">
      <w:r>
        <w:t>Knowledgeable in tools such as: Wireshark, Metasploit, Kali, Burp Suite, John the Ripper, Shellshock, Autopsy</w:t>
      </w:r>
    </w:p>
    <w:sectPr w:rsidR="00A97BEF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A9277" w14:textId="77777777" w:rsidR="00326EE0" w:rsidRDefault="00326EE0" w:rsidP="00F534FB">
      <w:pPr>
        <w:spacing w:after="0"/>
      </w:pPr>
      <w:r>
        <w:separator/>
      </w:r>
    </w:p>
  </w:endnote>
  <w:endnote w:type="continuationSeparator" w:id="0">
    <w:p w14:paraId="20C07199" w14:textId="77777777" w:rsidR="00326EE0" w:rsidRDefault="00326EE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A5B198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0DC36" w14:textId="77777777" w:rsidR="00326EE0" w:rsidRDefault="00326EE0" w:rsidP="00F534FB">
      <w:pPr>
        <w:spacing w:after="0"/>
      </w:pPr>
      <w:r>
        <w:separator/>
      </w:r>
    </w:p>
  </w:footnote>
  <w:footnote w:type="continuationSeparator" w:id="0">
    <w:p w14:paraId="5E1F9196" w14:textId="77777777" w:rsidR="00326EE0" w:rsidRDefault="00326EE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82ADF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3C04C3E" wp14:editId="1339C89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2F0C2D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3940DF6"/>
    <w:multiLevelType w:val="hybridMultilevel"/>
    <w:tmpl w:val="AF500E28"/>
    <w:lvl w:ilvl="0" w:tplc="7F9E5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C0C0C" w:themeColor="text2" w:themeShade="BF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EE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B217D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6EE0"/>
    <w:rsid w:val="003279A4"/>
    <w:rsid w:val="00337114"/>
    <w:rsid w:val="0035004C"/>
    <w:rsid w:val="003571C8"/>
    <w:rsid w:val="00383057"/>
    <w:rsid w:val="0039703C"/>
    <w:rsid w:val="003974BB"/>
    <w:rsid w:val="003A091E"/>
    <w:rsid w:val="003C1A04"/>
    <w:rsid w:val="003E5D64"/>
    <w:rsid w:val="00403149"/>
    <w:rsid w:val="004037EF"/>
    <w:rsid w:val="00405BAD"/>
    <w:rsid w:val="004113D8"/>
    <w:rsid w:val="00416463"/>
    <w:rsid w:val="00423827"/>
    <w:rsid w:val="0043445A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877EE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3343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8F58BD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97BE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67195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5DF7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2985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52A7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5BE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0B2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96679165D7413AA1906F40FB424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F2A72-188B-4E00-8D32-136110AF5128}"/>
      </w:docPartPr>
      <w:docPartBody>
        <w:p w:rsidR="00B64E4E" w:rsidRDefault="009D6250">
          <w:pPr>
            <w:pStyle w:val="CA96679165D7413AA1906F40FB4244D8"/>
          </w:pPr>
          <w:r w:rsidRPr="009D0878">
            <w:t>Phone</w:t>
          </w:r>
        </w:p>
      </w:docPartBody>
    </w:docPart>
    <w:docPart>
      <w:docPartPr>
        <w:name w:val="ECDBCC61EDDC43A689DA6A6B2C390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E9D12-83EC-42AD-A767-779D77FAEE9C}"/>
      </w:docPartPr>
      <w:docPartBody>
        <w:p w:rsidR="00B64E4E" w:rsidRDefault="009D6250">
          <w:pPr>
            <w:pStyle w:val="ECDBCC61EDDC43A689DA6A6B2C39001A"/>
          </w:pPr>
          <w:r w:rsidRPr="009D0878">
            <w:t>Email</w:t>
          </w:r>
        </w:p>
      </w:docPartBody>
    </w:docPart>
    <w:docPart>
      <w:docPartPr>
        <w:name w:val="5426BB66D967406EB5DC2ED689AE2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54B83-D0E4-4679-B5BB-3A8627AF7521}"/>
      </w:docPartPr>
      <w:docPartBody>
        <w:p w:rsidR="00B64E4E" w:rsidRDefault="009D6250">
          <w:pPr>
            <w:pStyle w:val="5426BB66D967406EB5DC2ED689AE2F27"/>
          </w:pPr>
          <w:r w:rsidRPr="009D0878">
            <w:t>LinkedIn Profile</w:t>
          </w:r>
        </w:p>
      </w:docPartBody>
    </w:docPart>
    <w:docPart>
      <w:docPartPr>
        <w:name w:val="3B045188B39245D2B00A52806F27D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D7550-E7CE-445F-9220-BEA560212D1E}"/>
      </w:docPartPr>
      <w:docPartBody>
        <w:p w:rsidR="00B64E4E" w:rsidRDefault="009D6250">
          <w:pPr>
            <w:pStyle w:val="3B045188B39245D2B00A52806F27D4F9"/>
          </w:pPr>
          <w:r w:rsidRPr="00D85CA4">
            <w:t>Objective</w:t>
          </w:r>
        </w:p>
      </w:docPartBody>
    </w:docPart>
    <w:docPart>
      <w:docPartPr>
        <w:name w:val="5E538FEFEDFF4ADE9A9A7311ECE68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53287-F8B1-4C66-AAA9-4C04F9C30B67}"/>
      </w:docPartPr>
      <w:docPartBody>
        <w:p w:rsidR="00B64E4E" w:rsidRDefault="009D6250">
          <w:pPr>
            <w:pStyle w:val="5E538FEFEDFF4ADE9A9A7311ECE681AF"/>
          </w:pPr>
          <w:r w:rsidRPr="00565B06">
            <w:t>Education</w:t>
          </w:r>
        </w:p>
      </w:docPartBody>
    </w:docPart>
    <w:docPart>
      <w:docPartPr>
        <w:name w:val="BCA53EF98730436490117A62F5729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A2A08-2F94-4D04-90A6-66B8953D35E1}"/>
      </w:docPartPr>
      <w:docPartBody>
        <w:p w:rsidR="00B64E4E" w:rsidRDefault="009D6250">
          <w:pPr>
            <w:pStyle w:val="BCA53EF98730436490117A62F5729697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50"/>
    <w:rsid w:val="009D6250"/>
    <w:rsid w:val="00B64E4E"/>
    <w:rsid w:val="00D2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96679165D7413AA1906F40FB4244D8">
    <w:name w:val="CA96679165D7413AA1906F40FB4244D8"/>
  </w:style>
  <w:style w:type="paragraph" w:customStyle="1" w:styleId="ECDBCC61EDDC43A689DA6A6B2C39001A">
    <w:name w:val="ECDBCC61EDDC43A689DA6A6B2C39001A"/>
  </w:style>
  <w:style w:type="paragraph" w:customStyle="1" w:styleId="5426BB66D967406EB5DC2ED689AE2F27">
    <w:name w:val="5426BB66D967406EB5DC2ED689AE2F27"/>
  </w:style>
  <w:style w:type="paragraph" w:customStyle="1" w:styleId="3B045188B39245D2B00A52806F27D4F9">
    <w:name w:val="3B045188B39245D2B00A52806F27D4F9"/>
  </w:style>
  <w:style w:type="paragraph" w:customStyle="1" w:styleId="5E538FEFEDFF4ADE9A9A7311ECE681AF">
    <w:name w:val="5E538FEFEDFF4ADE9A9A7311ECE681AF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BCA53EF98730436490117A62F5729697">
    <w:name w:val="BCA53EF98730436490117A62F57296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647-631-1686</CompanyPhone>
  <CompanyFax/>
  <CompanyEmail>J.Chau905@gmail.com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www.linkedin.com/in/jamiechau905</cp:keywords>
  <dc:description/>
  <cp:lastModifiedBy/>
  <cp:revision>1</cp:revision>
  <dcterms:created xsi:type="dcterms:W3CDTF">2021-12-05T00:21:00Z</dcterms:created>
  <dcterms:modified xsi:type="dcterms:W3CDTF">2022-02-23T19:22:00Z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